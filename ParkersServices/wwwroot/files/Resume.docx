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722D76">
        <w:trPr>
          <w:trHeight w:val="4410"/>
        </w:trPr>
        <w:tc>
          <w:tcPr>
            <w:tcW w:w="3600" w:type="dxa"/>
            <w:vAlign w:val="bottom"/>
          </w:tcPr>
          <w:p w:rsidR="00722D76" w:rsidRPr="00722D76" w:rsidRDefault="00DF4D93" w:rsidP="00722D76">
            <w:pPr>
              <w:keepNext/>
              <w:keepLines/>
              <w:spacing w:before="240" w:after="120"/>
              <w:outlineLvl w:val="2"/>
              <w:rPr>
                <w:rFonts w:asciiTheme="majorHAnsi" w:eastAsiaTheme="majorEastAsia" w:hAnsiTheme="majorHAnsi" w:cstheme="majorBidi"/>
                <w:b/>
                <w:caps/>
                <w:color w:val="548AB7" w:themeColor="accent1" w:themeShade="BF"/>
                <w:sz w:val="22"/>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31750</wp:posOffset>
                      </wp:positionH>
                      <wp:positionV relativeFrom="paragraph">
                        <wp:posOffset>-2664460</wp:posOffset>
                      </wp:positionV>
                      <wp:extent cx="2127885" cy="2152650"/>
                      <wp:effectExtent l="0" t="0" r="24765" b="19050"/>
                      <wp:wrapNone/>
                      <wp:docPr id="2" name="Oval 2"/>
                      <wp:cNvGraphicFramePr/>
                      <a:graphic xmlns:a="http://schemas.openxmlformats.org/drawingml/2006/main">
                        <a:graphicData uri="http://schemas.microsoft.com/office/word/2010/wordprocessingShape">
                          <wps:wsp>
                            <wps:cNvSpPr/>
                            <wps:spPr>
                              <a:xfrm>
                                <a:off x="0" y="0"/>
                                <a:ext cx="2127885" cy="2152650"/>
                              </a:xfrm>
                              <a:prstGeom prst="ellipse">
                                <a:avLst/>
                              </a:prstGeom>
                              <a:blipFill dpi="0" rotWithShape="1">
                                <a:blip r:embed="rId11">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2.5pt;margin-top:-209.8pt;width:167.55pt;height:1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" strokecolor="#345c7d [1604]" strokeweight="1pt">
                      <v:fill r:id="rId12" o:title="" recolor="t" rotate="t" type="frame"/>
                      <v:stroke joinstyle="miter"/>
                      <v:textbox>
                        <w:txbxContent>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p w:rsidR="00722D76" w:rsidRDefault="00722D76" w:rsidP="00722D76">
                            <w:pPr>
                              <w:jc w:val="center"/>
                            </w:pPr>
                          </w:p>
                        </w:txbxContent>
                      </v:textbox>
                    </v:oval>
                  </w:pict>
                </mc:Fallback>
              </mc:AlternateContent>
            </w:r>
            <w:r w:rsidR="00722D76" w:rsidRPr="00722D76">
              <w:rPr>
                <w:rFonts w:asciiTheme="majorHAnsi" w:eastAsiaTheme="majorEastAsia" w:hAnsiTheme="majorHAnsi" w:cstheme="majorBidi"/>
                <w:b/>
                <w:caps/>
                <w:color w:val="548AB7" w:themeColor="accent1" w:themeShade="BF"/>
                <w:sz w:val="22"/>
                <w:szCs w:val="24"/>
              </w:rPr>
              <w:t>Projects</w:t>
            </w:r>
          </w:p>
          <w:p w:rsidR="00722D76" w:rsidRDefault="00653C9F" w:rsidP="00722D76">
            <w:pPr>
              <w:numPr>
                <w:ilvl w:val="0"/>
                <w:numId w:val="1"/>
              </w:numPr>
              <w:contextualSpacing/>
            </w:pPr>
            <w:r>
              <w:t>Password Generator</w:t>
            </w:r>
            <w:r w:rsidR="00B42D8F">
              <w:t xml:space="preserve"> - </w:t>
            </w:r>
            <w:r>
              <w:rPr>
                <w:rFonts w:ascii="Consolas" w:hAnsi="Consolas" w:cs="Consolas"/>
                <w:color w:val="000000"/>
                <w:sz w:val="19"/>
                <w:szCs w:val="19"/>
              </w:rPr>
              <w:t>C# program that uses LINQ to SQL Server for storing randomly generated passwords. After storing, you do not have to worry about forgetting any passwords and they are secured because the server is only accessed through windows authorization</w:t>
            </w:r>
          </w:p>
          <w:p w:rsidR="00653C9F" w:rsidRDefault="00653C9F" w:rsidP="00653C9F">
            <w:pPr>
              <w:numPr>
                <w:ilvl w:val="0"/>
                <w:numId w:val="1"/>
              </w:numPr>
              <w:contextualSpacing/>
            </w:pPr>
            <w:r>
              <w:t xml:space="preserve">Unicode Map - </w:t>
            </w:r>
            <w:r w:rsidR="00F90E00">
              <w:rPr>
                <w:rFonts w:ascii="Consolas" w:hAnsi="Consolas" w:cs="Consolas"/>
                <w:color w:val="000000"/>
                <w:sz w:val="19"/>
                <w:szCs w:val="19"/>
              </w:rPr>
              <w:t xml:space="preserve">This program lists all </w:t>
            </w:r>
            <w:proofErr w:type="spellStart"/>
            <w:r w:rsidR="00F90E00">
              <w:rPr>
                <w:rFonts w:ascii="Consolas" w:hAnsi="Consolas" w:cs="Consolas"/>
                <w:color w:val="000000"/>
                <w:sz w:val="19"/>
                <w:szCs w:val="19"/>
              </w:rPr>
              <w:t>unicode</w:t>
            </w:r>
            <w:proofErr w:type="spellEnd"/>
            <w:r w:rsidR="00F90E00">
              <w:rPr>
                <w:rFonts w:ascii="Consolas" w:hAnsi="Consolas" w:cs="Consolas"/>
                <w:color w:val="000000"/>
                <w:sz w:val="19"/>
                <w:szCs w:val="19"/>
              </w:rPr>
              <w:t xml:space="preserve"> characters</w:t>
            </w:r>
            <w:r w:rsidR="00F90E00">
              <w:rPr>
                <w:rFonts w:ascii="Consolas" w:hAnsi="Consolas" w:cs="Consolas"/>
                <w:color w:val="000000"/>
                <w:sz w:val="19"/>
                <w:szCs w:val="19"/>
              </w:rPr>
              <w:t xml:space="preserve"> from a text files using the Unicode Character Database.</w:t>
            </w:r>
            <w:r w:rsidR="00F90E00">
              <w:rPr>
                <w:rFonts w:ascii="Consolas" w:hAnsi="Consolas" w:cs="Consolas"/>
                <w:color w:val="000000"/>
                <w:sz w:val="19"/>
                <w:szCs w:val="19"/>
              </w:rPr>
              <w:t xml:space="preserve"> </w:t>
            </w:r>
            <w:proofErr w:type="spellStart"/>
            <w:r w:rsidR="00F90E00">
              <w:rPr>
                <w:rFonts w:ascii="Consolas" w:hAnsi="Consolas" w:cs="Consolas"/>
                <w:color w:val="000000"/>
                <w:sz w:val="19"/>
                <w:szCs w:val="19"/>
              </w:rPr>
              <w:t>Futhermore</w:t>
            </w:r>
            <w:proofErr w:type="spellEnd"/>
            <w:r w:rsidR="00F90E00">
              <w:rPr>
                <w:rFonts w:ascii="Consolas" w:hAnsi="Consolas" w:cs="Consolas"/>
                <w:color w:val="000000"/>
                <w:sz w:val="19"/>
                <w:szCs w:val="19"/>
              </w:rPr>
              <w:t>,</w:t>
            </w:r>
            <w:r w:rsidR="00F90E00">
              <w:rPr>
                <w:rFonts w:ascii="Consolas" w:hAnsi="Consolas" w:cs="Consolas"/>
                <w:color w:val="000000"/>
                <w:sz w:val="19"/>
                <w:szCs w:val="19"/>
              </w:rPr>
              <w:t xml:space="preserve"> the characters are sep</w:t>
            </w:r>
            <w:r w:rsidR="00F90E00">
              <w:rPr>
                <w:rFonts w:ascii="Consolas" w:hAnsi="Consolas" w:cs="Consolas"/>
                <w:color w:val="000000"/>
                <w:sz w:val="19"/>
                <w:szCs w:val="19"/>
              </w:rPr>
              <w:t>a</w:t>
            </w:r>
            <w:r w:rsidR="00F90E00">
              <w:rPr>
                <w:rFonts w:ascii="Consolas" w:hAnsi="Consolas" w:cs="Consolas"/>
                <w:color w:val="000000"/>
                <w:sz w:val="19"/>
                <w:szCs w:val="19"/>
              </w:rPr>
              <w:t>rated by blocks, so that way the characters are not displayed all at once. When clicking on a character, all the information about that character is displayed below</w:t>
            </w:r>
          </w:p>
          <w:p w:rsidR="00B42D8F" w:rsidRDefault="00B42D8F" w:rsidP="00722D76">
            <w:pPr>
              <w:numPr>
                <w:ilvl w:val="0"/>
                <w:numId w:val="1"/>
              </w:numPr>
              <w:contextualSpacing/>
            </w:pPr>
            <w:r>
              <w:t xml:space="preserve">Weather – Grab JSON information from a website and display it in a table using </w:t>
            </w:r>
            <w:r w:rsidR="00DF4D93">
              <w:t xml:space="preserve">the </w:t>
            </w:r>
            <w:r>
              <w:t>Java</w:t>
            </w:r>
            <w:r w:rsidR="00DF4D93">
              <w:t xml:space="preserve"> language</w:t>
            </w:r>
          </w:p>
          <w:p w:rsidR="00722D76" w:rsidRPr="00722D76" w:rsidRDefault="00B42D8F" w:rsidP="00722D76">
            <w:pPr>
              <w:numPr>
                <w:ilvl w:val="0"/>
                <w:numId w:val="1"/>
              </w:numPr>
              <w:contextualSpacing/>
            </w:pPr>
            <w:r>
              <w:t xml:space="preserve">Calculator </w:t>
            </w:r>
            <w:r w:rsidR="00DF4D93">
              <w:t>–</w:t>
            </w:r>
            <w:r>
              <w:t xml:space="preserve"> </w:t>
            </w:r>
            <w:r w:rsidR="00DF4D93">
              <w:t>Create a simple calculator using reverse polish notation algorithm</w:t>
            </w:r>
          </w:p>
          <w:sdt>
            <w:sdtPr>
              <w:rPr>
                <w:rFonts w:asciiTheme="majorHAnsi" w:eastAsiaTheme="majorEastAsia" w:hAnsiTheme="majorHAnsi" w:cstheme="majorBidi"/>
                <w:b/>
                <w:caps/>
                <w:color w:val="548AB7" w:themeColor="accent1" w:themeShade="BF"/>
                <w:sz w:val="22"/>
                <w:szCs w:val="24"/>
              </w:rPr>
              <w:id w:val="815536800"/>
              <w:placeholder>
                <w:docPart w:val="0F18BA8F7DF24CD990DA32B523A6A437"/>
              </w:placeholder>
              <w:temporary/>
              <w:showingPlcHdr/>
              <w15:appearance w15:val="hidden"/>
            </w:sdtPr>
            <w:sdtEndPr/>
            <w:sdtContent>
              <w:p w:rsidR="00722D76" w:rsidRPr="00722D76" w:rsidRDefault="00722D76" w:rsidP="00722D76">
                <w:pPr>
                  <w:keepNext/>
                  <w:keepLines/>
                  <w:spacing w:before="240" w:after="120"/>
                  <w:outlineLvl w:val="2"/>
                  <w:rPr>
                    <w:rFonts w:asciiTheme="majorHAnsi" w:eastAsiaTheme="majorEastAsia" w:hAnsiTheme="majorHAnsi" w:cstheme="majorBidi"/>
                    <w:b/>
                    <w:caps/>
                    <w:color w:val="548AB7" w:themeColor="accent1" w:themeShade="BF"/>
                    <w:sz w:val="22"/>
                    <w:szCs w:val="24"/>
                  </w:rPr>
                </w:pPr>
                <w:r w:rsidRPr="00722D76">
                  <w:rPr>
                    <w:rFonts w:asciiTheme="majorHAnsi" w:eastAsiaTheme="majorEastAsia" w:hAnsiTheme="majorHAnsi" w:cstheme="majorBidi"/>
                    <w:b/>
                    <w:caps/>
                    <w:color w:val="548AB7" w:themeColor="accent1" w:themeShade="BF"/>
                    <w:sz w:val="22"/>
                    <w:szCs w:val="24"/>
                  </w:rPr>
                  <w:t>Contact</w:t>
                </w:r>
              </w:p>
            </w:sdtContent>
          </w:sdt>
          <w:sdt>
            <w:sdtPr>
              <w:id w:val="-1043900625"/>
              <w:placeholder>
                <w:docPart w:val="68CA8E4C15C446A38F4E3EBAF1696211"/>
              </w:placeholder>
              <w:temporary/>
              <w:showingPlcHdr/>
              <w15:appearance w15:val="hidden"/>
            </w:sdtPr>
            <w:sdtEndPr/>
            <w:sdtContent>
              <w:p w:rsidR="00722D76" w:rsidRPr="00722D76" w:rsidRDefault="00722D76" w:rsidP="00722D76">
                <w:r w:rsidRPr="00722D76">
                  <w:t>PHONE:</w:t>
                </w:r>
              </w:p>
            </w:sdtContent>
          </w:sdt>
          <w:p w:rsidR="00722D76" w:rsidRPr="00722D76" w:rsidRDefault="000479A3" w:rsidP="00722D76">
            <w:r>
              <w:t>321-474-6234</w:t>
            </w:r>
          </w:p>
          <w:p w:rsidR="00722D76" w:rsidRPr="00722D76" w:rsidRDefault="00722D76" w:rsidP="00722D76"/>
          <w:sdt>
            <w:sdtPr>
              <w:id w:val="-361979206"/>
              <w:placeholder>
                <w:docPart w:val="9F36395E73664B738519554D3BBA8608"/>
              </w:placeholder>
              <w:temporary/>
              <w:showingPlcHdr/>
              <w15:appearance w15:val="hidden"/>
            </w:sdtPr>
            <w:sdtEndPr/>
            <w:sdtContent>
              <w:p w:rsidR="00722D76" w:rsidRPr="00722D76" w:rsidRDefault="00722D76" w:rsidP="00722D76">
                <w:r w:rsidRPr="00722D76">
                  <w:t>EMAIL:</w:t>
                </w:r>
              </w:p>
            </w:sdtContent>
          </w:sdt>
          <w:p w:rsidR="00722D76" w:rsidRPr="00722D76" w:rsidRDefault="00722D76" w:rsidP="00722D76">
            <w:pPr>
              <w:rPr>
                <w:color w:val="B85A22" w:themeColor="accent2" w:themeShade="BF"/>
                <w:u w:val="single"/>
              </w:rPr>
            </w:pPr>
            <w:r w:rsidRPr="00722D76">
              <w:t>redrevyol@gmail.com</w:t>
            </w:r>
          </w:p>
          <w:sdt>
            <w:sdtPr>
              <w:rPr>
                <w:rFonts w:asciiTheme="majorHAnsi" w:eastAsiaTheme="majorEastAsia" w:hAnsiTheme="majorHAnsi" w:cstheme="majorBidi"/>
                <w:b/>
                <w:caps/>
                <w:color w:val="548AB7" w:themeColor="accent1" w:themeShade="BF"/>
                <w:sz w:val="22"/>
                <w:szCs w:val="24"/>
              </w:rPr>
              <w:id w:val="754940263"/>
              <w:placeholder>
                <w:docPart w:val="B9A37345E4014673B6089271A7CF2F4D"/>
              </w:placeholder>
              <w:temporary/>
              <w:showingPlcHdr/>
              <w15:appearance w15:val="hidden"/>
            </w:sdtPr>
            <w:sdtEndPr/>
            <w:sdtContent>
              <w:p w:rsidR="00722D76" w:rsidRPr="00722D76" w:rsidRDefault="00722D76" w:rsidP="00722D76">
                <w:pPr>
                  <w:keepNext/>
                  <w:keepLines/>
                  <w:spacing w:before="240" w:after="120"/>
                  <w:outlineLvl w:val="2"/>
                  <w:rPr>
                    <w:rFonts w:asciiTheme="majorHAnsi" w:eastAsiaTheme="majorEastAsia" w:hAnsiTheme="majorHAnsi" w:cstheme="majorBidi"/>
                    <w:b/>
                    <w:caps/>
                    <w:color w:val="548AB7" w:themeColor="accent1" w:themeShade="BF"/>
                    <w:sz w:val="22"/>
                    <w:szCs w:val="24"/>
                  </w:rPr>
                </w:pPr>
                <w:r w:rsidRPr="00722D76">
                  <w:rPr>
                    <w:rFonts w:asciiTheme="majorHAnsi" w:eastAsiaTheme="majorEastAsia" w:hAnsiTheme="majorHAnsi" w:cstheme="majorBidi"/>
                    <w:b/>
                    <w:caps/>
                    <w:color w:val="548AB7" w:themeColor="accent1" w:themeShade="BF"/>
                    <w:sz w:val="22"/>
                    <w:szCs w:val="24"/>
                  </w:rPr>
                  <w:t>Hobbies</w:t>
                </w:r>
              </w:p>
            </w:sdtContent>
          </w:sdt>
          <w:p w:rsidR="00722D76" w:rsidRPr="00722D76" w:rsidRDefault="00722D76" w:rsidP="00722D76">
            <w:r w:rsidRPr="00722D76">
              <w:t xml:space="preserve">Video Games </w:t>
            </w:r>
          </w:p>
          <w:p w:rsidR="00722D76" w:rsidRPr="00722D76" w:rsidRDefault="00722D76" w:rsidP="00722D76">
            <w:r w:rsidRPr="00722D76">
              <w:t xml:space="preserve">Movies </w:t>
            </w:r>
          </w:p>
          <w:p w:rsidR="00722D76" w:rsidRPr="00722D76" w:rsidRDefault="00722D76" w:rsidP="00722D76">
            <w:r w:rsidRPr="00722D76">
              <w:t xml:space="preserve">Programming </w:t>
            </w:r>
          </w:p>
          <w:p w:rsidR="00B42D8F" w:rsidRDefault="00722D76" w:rsidP="00722D76">
            <w:pPr>
              <w:tabs>
                <w:tab w:val="left" w:pos="990"/>
              </w:tabs>
            </w:pPr>
            <w:r w:rsidRPr="00722D76">
              <w:t>Music</w:t>
            </w:r>
          </w:p>
          <w:p w:rsidR="00B42D8F" w:rsidRPr="00722D76" w:rsidRDefault="000479A3" w:rsidP="00B42D8F">
            <w:pPr>
              <w:keepNext/>
              <w:keepLines/>
              <w:spacing w:before="240" w:after="120"/>
              <w:outlineLvl w:val="2"/>
              <w:rPr>
                <w:rFonts w:asciiTheme="majorHAnsi" w:eastAsiaTheme="majorEastAsia" w:hAnsiTheme="majorHAnsi" w:cstheme="majorBidi"/>
                <w:b/>
                <w:caps/>
                <w:color w:val="548AB7" w:themeColor="accent1" w:themeShade="BF"/>
                <w:sz w:val="22"/>
                <w:szCs w:val="24"/>
              </w:rPr>
            </w:pPr>
            <w:r>
              <w:rPr>
                <w:rFonts w:asciiTheme="majorHAnsi" w:eastAsiaTheme="majorEastAsia" w:hAnsiTheme="majorHAnsi" w:cstheme="majorBidi"/>
                <w:b/>
                <w:caps/>
                <w:color w:val="548AB7" w:themeColor="accent1" w:themeShade="BF"/>
                <w:sz w:val="22"/>
                <w:szCs w:val="24"/>
              </w:rPr>
              <w:t>Website</w:t>
            </w:r>
          </w:p>
          <w:p w:rsidR="00B42D8F" w:rsidRPr="00B42D8F" w:rsidRDefault="000479A3" w:rsidP="00B42D8F">
            <w:pPr>
              <w:tabs>
                <w:tab w:val="left" w:pos="990"/>
              </w:tabs>
              <w:rPr>
                <w:noProof/>
              </w:rPr>
            </w:pPr>
            <w:r>
              <w:rPr>
                <w:noProof/>
              </w:rPr>
              <w:t>Built my own website to promote services for web development work. The services include front and back end using HTML/Javascript/CSS for front end and ASP.NET Core C# for back end</w:t>
            </w:r>
            <w:r w:rsidR="00E10D1B">
              <w:rPr>
                <w:noProof/>
              </w:rPr>
              <w:t xml:space="preserve"> – predford.</w:t>
            </w:r>
            <w:r w:rsidR="0071136E">
              <w:rPr>
                <w:noProof/>
              </w:rPr>
              <w:t>me</w:t>
            </w:r>
          </w:p>
          <w:p w:rsidR="001B2ABD" w:rsidRDefault="001B2ABD" w:rsidP="00722D76">
            <w:pPr>
              <w:tabs>
                <w:tab w:val="left" w:pos="990"/>
              </w:tabs>
              <w:rPr>
                <w:noProof/>
              </w:rPr>
            </w:pPr>
          </w:p>
        </w:tc>
        <w:tc>
          <w:tcPr>
            <w:tcW w:w="720" w:type="dxa"/>
          </w:tcPr>
          <w:p w:rsidR="00722D76" w:rsidRDefault="00722D76" w:rsidP="000C45FF">
            <w:pPr>
              <w:tabs>
                <w:tab w:val="left" w:pos="990"/>
              </w:tabs>
            </w:pPr>
          </w:p>
        </w:tc>
        <w:tc>
          <w:tcPr>
            <w:tcW w:w="6470" w:type="dxa"/>
          </w:tcPr>
          <w:p w:rsidR="00722D76" w:rsidRDefault="00722D76" w:rsidP="00722D76">
            <w:pPr>
              <w:pStyle w:val="Title"/>
              <w:rPr>
                <w:sz w:val="48"/>
                <w:szCs w:val="48"/>
              </w:rPr>
            </w:pPr>
          </w:p>
          <w:p w:rsidR="00722D76" w:rsidRPr="00722D76" w:rsidRDefault="006C1D1D" w:rsidP="00722D76">
            <w:pPr>
              <w:pStyle w:val="Title"/>
              <w:rPr>
                <w:sz w:val="48"/>
                <w:szCs w:val="48"/>
              </w:rPr>
            </w:pPr>
            <w:r w:rsidRPr="00722D76">
              <w:rPr>
                <w:sz w:val="48"/>
                <w:szCs w:val="48"/>
              </w:rPr>
              <w:t>Parker Redford</w:t>
            </w:r>
          </w:p>
          <w:p w:rsidR="00722D76" w:rsidRPr="00722D76" w:rsidRDefault="006925F1" w:rsidP="00722D76">
            <w:pPr>
              <w:pStyle w:val="Subtitle"/>
              <w:rPr>
                <w:spacing w:val="6"/>
                <w:w w:val="66"/>
                <w:sz w:val="24"/>
                <w:szCs w:val="24"/>
              </w:rPr>
            </w:pPr>
            <w:r w:rsidRPr="006925F1">
              <w:rPr>
                <w:spacing w:val="24"/>
                <w:w w:val="72"/>
                <w:sz w:val="24"/>
                <w:szCs w:val="24"/>
              </w:rPr>
              <w:t>Full</w:t>
            </w:r>
            <w:r w:rsidR="006C1D1D" w:rsidRPr="006925F1">
              <w:rPr>
                <w:spacing w:val="24"/>
                <w:w w:val="72"/>
                <w:sz w:val="24"/>
                <w:szCs w:val="24"/>
              </w:rPr>
              <w:t xml:space="preserve"> </w:t>
            </w:r>
            <w:r w:rsidRPr="006925F1">
              <w:rPr>
                <w:spacing w:val="24"/>
                <w:w w:val="72"/>
                <w:sz w:val="24"/>
                <w:szCs w:val="24"/>
              </w:rPr>
              <w:t>Stack</w:t>
            </w:r>
            <w:r w:rsidR="006C1D1D" w:rsidRPr="006925F1">
              <w:rPr>
                <w:spacing w:val="24"/>
                <w:w w:val="72"/>
                <w:sz w:val="24"/>
                <w:szCs w:val="24"/>
              </w:rPr>
              <w:t xml:space="preserve"> Develope</w:t>
            </w:r>
            <w:r w:rsidR="006C1D1D" w:rsidRPr="006925F1">
              <w:rPr>
                <w:spacing w:val="12"/>
                <w:w w:val="72"/>
                <w:sz w:val="24"/>
                <w:szCs w:val="24"/>
              </w:rPr>
              <w:t>r</w:t>
            </w:r>
          </w:p>
          <w:tbl>
            <w:tblPr>
              <w:tblW w:w="6470" w:type="dxa"/>
              <w:tblLayout w:type="fixed"/>
              <w:tblCellMar>
                <w:left w:w="115" w:type="dxa"/>
                <w:right w:w="115" w:type="dxa"/>
              </w:tblCellMar>
              <w:tblLook w:val="04A0" w:firstRow="1" w:lastRow="0" w:firstColumn="1" w:lastColumn="0" w:noHBand="0" w:noVBand="1"/>
            </w:tblPr>
            <w:tblGrid>
              <w:gridCol w:w="6470"/>
            </w:tblGrid>
            <w:tr w:rsidR="00722D76" w:rsidRPr="004D3011" w:rsidTr="00722D76">
              <w:tc>
                <w:tcPr>
                  <w:tcW w:w="6470" w:type="dxa"/>
                </w:tcPr>
                <w:p w:rsidR="00722D76" w:rsidRDefault="00A17596" w:rsidP="00722D76">
                  <w:pPr>
                    <w:pStyle w:val="Heading2"/>
                  </w:pPr>
                  <w:sdt>
                    <w:sdtPr>
                      <w:id w:val="-1155834284"/>
                      <w:placeholder>
                        <w:docPart w:val="448A40FA9CA04B34A270E5EF26FAA54A"/>
                      </w:placeholder>
                      <w:temporary/>
                      <w:showingPlcHdr/>
                      <w15:appearance w15:val="hidden"/>
                    </w:sdtPr>
                    <w:sdtEndPr/>
                    <w:sdtContent>
                      <w:r w:rsidR="00722D76" w:rsidRPr="00036450">
                        <w:t>EDUCATION</w:t>
                      </w:r>
                    </w:sdtContent>
                  </w:sdt>
                </w:p>
                <w:p w:rsidR="00722D76" w:rsidRPr="00036450" w:rsidRDefault="00F227A5" w:rsidP="00722D76">
                  <w:pPr>
                    <w:pStyle w:val="Heading4"/>
                  </w:pPr>
                  <w:r>
                    <w:t>Eastern Florida State College</w:t>
                  </w:r>
                </w:p>
                <w:p w:rsidR="00722D76" w:rsidRPr="00B359E4" w:rsidRDefault="00F227A5" w:rsidP="00722D76">
                  <w:pPr>
                    <w:pStyle w:val="Date"/>
                  </w:pPr>
                  <w:r>
                    <w:t>2020-2022</w:t>
                  </w:r>
                </w:p>
                <w:p w:rsidR="00722D76" w:rsidRDefault="00F227A5" w:rsidP="00722D76">
                  <w:r>
                    <w:t>Computer Programming and Analysis A.S</w:t>
                  </w:r>
                </w:p>
                <w:p w:rsidR="00F227A5" w:rsidRDefault="00F227A5" w:rsidP="00722D76"/>
                <w:p w:rsidR="00722D76" w:rsidRPr="00B359E4" w:rsidRDefault="00722D76" w:rsidP="00722D76">
                  <w:pPr>
                    <w:pStyle w:val="Heading4"/>
                  </w:pPr>
                  <w:r>
                    <w:t>A</w:t>
                  </w:r>
                  <w:r w:rsidR="00E04098">
                    <w:t xml:space="preserve">merican College </w:t>
                  </w:r>
                  <w:r w:rsidR="00E04098" w:rsidRPr="00E04098">
                    <w:t>Consortium</w:t>
                  </w:r>
                </w:p>
                <w:p w:rsidR="00722D76" w:rsidRPr="00B359E4" w:rsidRDefault="00722D76" w:rsidP="00722D76">
                  <w:pPr>
                    <w:pStyle w:val="Date"/>
                  </w:pPr>
                  <w:r>
                    <w:t>Completed - Aug 28</w:t>
                  </w:r>
                </w:p>
                <w:p w:rsidR="000479A3" w:rsidRDefault="00722D76" w:rsidP="000479A3">
                  <w:r>
                    <w:t>MTA:HTML5 Application Development Fundamentals</w:t>
                  </w:r>
                </w:p>
                <w:p w:rsidR="00722D76" w:rsidRDefault="000479A3" w:rsidP="00722D76">
                  <w:pPr>
                    <w:pStyle w:val="Heading2"/>
                  </w:pPr>
                  <w:r>
                    <w:t>Services</w:t>
                  </w:r>
                </w:p>
                <w:p w:rsidR="00722D76" w:rsidRDefault="00722D76" w:rsidP="00722D76">
                  <w:pPr>
                    <w:pStyle w:val="Heading4"/>
                    <w:rPr>
                      <w:bCs/>
                    </w:rPr>
                  </w:pPr>
                  <w:r>
                    <w:t xml:space="preserve">Katrina’s Aesthetics </w:t>
                  </w:r>
                  <w:r w:rsidRPr="00036450">
                    <w:t>Front</w:t>
                  </w:r>
                  <w:r>
                    <w:t xml:space="preserve"> End Developer</w:t>
                  </w:r>
                </w:p>
                <w:p w:rsidR="00722D76" w:rsidRPr="00036450" w:rsidRDefault="00722D76" w:rsidP="00722D76">
                  <w:pPr>
                    <w:pStyle w:val="Date"/>
                  </w:pPr>
                  <w:r>
                    <w:t>03/2019 - Current</w:t>
                  </w:r>
                </w:p>
                <w:p w:rsidR="00515A99" w:rsidRDefault="00515A99" w:rsidP="00722D76">
                  <w:pPr>
                    <w:pStyle w:val="ulli"/>
                    <w:numPr>
                      <w:ilvl w:val="0"/>
                      <w:numId w:val="3"/>
                    </w:numPr>
                    <w:spacing w:line="280" w:lineRule="atLeast"/>
                    <w:ind w:left="460" w:hanging="201"/>
                    <w:rPr>
                      <w:rStyle w:val="span"/>
                      <w:sz w:val="22"/>
                      <w:szCs w:val="22"/>
                    </w:rPr>
                  </w:pPr>
                  <w:r>
                    <w:rPr>
                      <w:rStyle w:val="span"/>
                      <w:sz w:val="22"/>
                      <w:szCs w:val="22"/>
                    </w:rPr>
                    <w:t xml:space="preserve">Worked on a ASP.NET web application to implement a clean </w:t>
                  </w:r>
                  <w:r w:rsidR="00653C9F">
                    <w:rPr>
                      <w:rStyle w:val="span"/>
                      <w:sz w:val="22"/>
                      <w:szCs w:val="22"/>
                    </w:rPr>
                    <w:t>layout for the website</w:t>
                  </w:r>
                </w:p>
                <w:p w:rsidR="00722D76" w:rsidRDefault="00722D76" w:rsidP="00722D76">
                  <w:pPr>
                    <w:pStyle w:val="ulli"/>
                    <w:numPr>
                      <w:ilvl w:val="0"/>
                      <w:numId w:val="3"/>
                    </w:numPr>
                    <w:spacing w:line="280" w:lineRule="atLeast"/>
                    <w:ind w:left="460" w:hanging="201"/>
                    <w:rPr>
                      <w:rStyle w:val="span"/>
                      <w:sz w:val="22"/>
                      <w:szCs w:val="22"/>
                    </w:rPr>
                  </w:pPr>
                  <w:r>
                    <w:rPr>
                      <w:rStyle w:val="span"/>
                      <w:sz w:val="22"/>
                      <w:szCs w:val="22"/>
                    </w:rPr>
                    <w:t>Used various technologies</w:t>
                  </w:r>
                  <w:r w:rsidR="00653C9F">
                    <w:rPr>
                      <w:rStyle w:val="span"/>
                      <w:sz w:val="22"/>
                      <w:szCs w:val="22"/>
                    </w:rPr>
                    <w:t xml:space="preserve"> to create a successful website, technologies are used as follows: </w:t>
                  </w:r>
                  <w:r>
                    <w:rPr>
                      <w:rStyle w:val="span"/>
                      <w:sz w:val="22"/>
                      <w:szCs w:val="22"/>
                    </w:rPr>
                    <w:t>HTML</w:t>
                  </w:r>
                  <w:r w:rsidR="00653C9F">
                    <w:rPr>
                      <w:rStyle w:val="span"/>
                      <w:sz w:val="22"/>
                      <w:szCs w:val="22"/>
                    </w:rPr>
                    <w:t xml:space="preserve">, </w:t>
                  </w:r>
                  <w:r>
                    <w:rPr>
                      <w:rStyle w:val="span"/>
                      <w:sz w:val="22"/>
                      <w:szCs w:val="22"/>
                    </w:rPr>
                    <w:t>CSS</w:t>
                  </w:r>
                  <w:r w:rsidR="00653C9F">
                    <w:rPr>
                      <w:rStyle w:val="span"/>
                      <w:sz w:val="22"/>
                      <w:szCs w:val="22"/>
                    </w:rPr>
                    <w:t xml:space="preserve">, </w:t>
                  </w:r>
                  <w:r>
                    <w:rPr>
                      <w:rStyle w:val="span"/>
                      <w:sz w:val="22"/>
                      <w:szCs w:val="22"/>
                    </w:rPr>
                    <w:t>JavaScript</w:t>
                  </w:r>
                  <w:r w:rsidR="00653C9F">
                    <w:rPr>
                      <w:rStyle w:val="span"/>
                      <w:sz w:val="22"/>
                      <w:szCs w:val="22"/>
                    </w:rPr>
                    <w:t>, ASP.NET Core, C#, and SQL Server</w:t>
                  </w:r>
                </w:p>
                <w:p w:rsidR="00653C9F" w:rsidRPr="00653C9F" w:rsidRDefault="00653C9F" w:rsidP="00653C9F">
                  <w:pPr>
                    <w:pStyle w:val="ulli"/>
                    <w:numPr>
                      <w:ilvl w:val="0"/>
                      <w:numId w:val="3"/>
                    </w:numPr>
                    <w:spacing w:line="280" w:lineRule="atLeast"/>
                    <w:ind w:left="460" w:hanging="201"/>
                    <w:rPr>
                      <w:rStyle w:val="span"/>
                      <w:sz w:val="22"/>
                      <w:szCs w:val="22"/>
                    </w:rPr>
                  </w:pPr>
                  <w:r>
                    <w:rPr>
                      <w:rStyle w:val="span"/>
                      <w:sz w:val="22"/>
                      <w:szCs w:val="22"/>
                    </w:rPr>
                    <w:t>Code takes advantage of responsive design using CSS to make use of desktop and mobile devices</w:t>
                  </w:r>
                  <w:bookmarkStart w:id="0" w:name="_GoBack"/>
                  <w:bookmarkEnd w:id="0"/>
                </w:p>
                <w:p w:rsidR="00722D76" w:rsidRPr="006D4BA1" w:rsidRDefault="00722D76" w:rsidP="00722D76">
                  <w:pPr>
                    <w:pStyle w:val="ulli"/>
                    <w:numPr>
                      <w:ilvl w:val="0"/>
                      <w:numId w:val="3"/>
                    </w:numPr>
                    <w:spacing w:line="280" w:lineRule="atLeast"/>
                    <w:ind w:left="460" w:hanging="201"/>
                    <w:rPr>
                      <w:rStyle w:val="span"/>
                      <w:sz w:val="22"/>
                      <w:szCs w:val="22"/>
                    </w:rPr>
                  </w:pPr>
                  <w:r w:rsidRPr="006D4BA1">
                    <w:rPr>
                      <w:rStyle w:val="span"/>
                      <w:sz w:val="22"/>
                      <w:szCs w:val="22"/>
                    </w:rPr>
                    <w:t>Completed full redesigns of existing website to improve navigation, enhance visuals and strengthen search engine rankings</w:t>
                  </w:r>
                </w:p>
                <w:p w:rsidR="00722D76" w:rsidRDefault="00722D76" w:rsidP="00722D76">
                  <w:pPr>
                    <w:pStyle w:val="ulli"/>
                    <w:numPr>
                      <w:ilvl w:val="0"/>
                      <w:numId w:val="3"/>
                    </w:numPr>
                    <w:spacing w:line="280" w:lineRule="atLeast"/>
                    <w:ind w:left="460" w:hanging="201"/>
                    <w:rPr>
                      <w:rStyle w:val="span"/>
                      <w:sz w:val="22"/>
                      <w:szCs w:val="22"/>
                    </w:rPr>
                  </w:pPr>
                  <w:r>
                    <w:rPr>
                      <w:rStyle w:val="span"/>
                      <w:sz w:val="22"/>
                      <w:szCs w:val="22"/>
                    </w:rPr>
                    <w:t>Researched new technologies</w:t>
                  </w:r>
                  <w:r w:rsidR="00653C9F">
                    <w:rPr>
                      <w:rStyle w:val="span"/>
                      <w:sz w:val="22"/>
                      <w:szCs w:val="22"/>
                    </w:rPr>
                    <w:t xml:space="preserve"> to help understand and used applied the technologies to the website</w:t>
                  </w:r>
                </w:p>
                <w:p w:rsidR="00722D76" w:rsidRDefault="00722D76" w:rsidP="00722D76">
                  <w:pPr>
                    <w:pStyle w:val="ulli"/>
                    <w:numPr>
                      <w:ilvl w:val="0"/>
                      <w:numId w:val="3"/>
                    </w:numPr>
                    <w:spacing w:line="280" w:lineRule="atLeast"/>
                    <w:ind w:left="460" w:hanging="201"/>
                    <w:rPr>
                      <w:rStyle w:val="span"/>
                      <w:sz w:val="22"/>
                      <w:szCs w:val="22"/>
                    </w:rPr>
                  </w:pPr>
                  <w:r>
                    <w:rPr>
                      <w:rStyle w:val="span"/>
                      <w:sz w:val="22"/>
                      <w:szCs w:val="22"/>
                    </w:rPr>
                    <w:t>Pinpointed user experience issues to devise targeted suggestions for creating cohesive user experience</w:t>
                  </w:r>
                </w:p>
                <w:p w:rsidR="00722D76" w:rsidRDefault="00722D76" w:rsidP="00722D76">
                  <w:pPr>
                    <w:pStyle w:val="ulli"/>
                    <w:numPr>
                      <w:ilvl w:val="0"/>
                      <w:numId w:val="3"/>
                    </w:numPr>
                    <w:spacing w:line="280" w:lineRule="atLeast"/>
                    <w:ind w:left="460" w:hanging="201"/>
                    <w:rPr>
                      <w:rStyle w:val="span"/>
                      <w:sz w:val="22"/>
                      <w:szCs w:val="22"/>
                    </w:rPr>
                  </w:pPr>
                  <w:r>
                    <w:rPr>
                      <w:rStyle w:val="span"/>
                      <w:sz w:val="22"/>
                      <w:szCs w:val="22"/>
                    </w:rPr>
                    <w:t>Took concepts and produced design mockups and prototypes to strengthen designs, enhance user experiences and improve site interactions</w:t>
                  </w:r>
                </w:p>
                <w:sdt>
                  <w:sdtPr>
                    <w:id w:val="644485255"/>
                    <w:placeholder>
                      <w:docPart w:val="4D6E9B5AF28644FFAF0CBE9EA2905F44"/>
                    </w:placeholder>
                    <w:temporary/>
                    <w:showingPlcHdr/>
                    <w15:appearance w15:val="hidden"/>
                  </w:sdtPr>
                  <w:sdtEndPr/>
                  <w:sdtContent>
                    <w:p w:rsidR="00722D76" w:rsidRDefault="00722D76" w:rsidP="00722D76">
                      <w:pPr>
                        <w:pStyle w:val="Heading2"/>
                      </w:pPr>
                      <w:r w:rsidRPr="00036450">
                        <w:rPr>
                          <w:rStyle w:val="Heading2Char"/>
                          <w:b/>
                          <w:bCs/>
                          <w:caps/>
                        </w:rPr>
                        <w:t>SKILLS</w:t>
                      </w:r>
                    </w:p>
                  </w:sdtContent>
                </w:sdt>
                <w:p w:rsidR="00722D76" w:rsidRPr="004D3011" w:rsidRDefault="00722D76" w:rsidP="00722D76">
                  <w:pPr>
                    <w:rPr>
                      <w:color w:val="FFFFFF" w:themeColor="background1"/>
                    </w:rPr>
                  </w:pPr>
                  <w:r w:rsidRPr="00B90CEF">
                    <w:rPr>
                      <w:noProof/>
                      <w:color w:val="000000" w:themeColor="text1"/>
                      <w:lang w:eastAsia="en-US"/>
                    </w:rPr>
                    <w:drawing>
                      <wp:inline distT="0" distB="0" distL="0" distR="0" wp14:anchorId="20DC54B3" wp14:editId="3FAA1119">
                        <wp:extent cx="4086225" cy="1228725"/>
                        <wp:effectExtent l="0" t="0" r="9525" b="9525"/>
                        <wp:docPr id="6" name="Chart 6"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bl>
          <w:p w:rsidR="00722D76" w:rsidRPr="00722D76" w:rsidRDefault="00722D76" w:rsidP="00722D76"/>
        </w:tc>
      </w:tr>
    </w:tbl>
    <w:p w:rsidR="0043117B" w:rsidRDefault="00A17596" w:rsidP="000C45FF">
      <w:pPr>
        <w:tabs>
          <w:tab w:val="left" w:pos="990"/>
        </w:tabs>
      </w:pPr>
    </w:p>
    <w:sectPr w:rsidR="0043117B"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596" w:rsidRDefault="00A17596" w:rsidP="000C45FF">
      <w:r>
        <w:separator/>
      </w:r>
    </w:p>
  </w:endnote>
  <w:endnote w:type="continuationSeparator" w:id="0">
    <w:p w:rsidR="00A17596" w:rsidRDefault="00A1759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596" w:rsidRDefault="00A17596" w:rsidP="000C45FF">
      <w:r>
        <w:separator/>
      </w:r>
    </w:p>
  </w:footnote>
  <w:footnote w:type="continuationSeparator" w:id="0">
    <w:p w:rsidR="00A17596" w:rsidRDefault="00A1759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4" name="Graphic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00000004"/>
    <w:lvl w:ilvl="0" w:tplc="5D480754">
      <w:start w:val="1"/>
      <w:numFmt w:val="bullet"/>
      <w:lvlText w:val=""/>
      <w:lvlJc w:val="left"/>
      <w:pPr>
        <w:ind w:left="720" w:hanging="360"/>
      </w:pPr>
      <w:rPr>
        <w:rFonts w:ascii="Symbol" w:hAnsi="Symbol"/>
      </w:rPr>
    </w:lvl>
    <w:lvl w:ilvl="1" w:tplc="7102CA0A">
      <w:start w:val="1"/>
      <w:numFmt w:val="bullet"/>
      <w:lvlText w:val="o"/>
      <w:lvlJc w:val="left"/>
      <w:pPr>
        <w:tabs>
          <w:tab w:val="num" w:pos="1440"/>
        </w:tabs>
        <w:ind w:left="1440" w:hanging="360"/>
      </w:pPr>
      <w:rPr>
        <w:rFonts w:ascii="Courier New" w:hAnsi="Courier New"/>
      </w:rPr>
    </w:lvl>
    <w:lvl w:ilvl="2" w:tplc="734C937E">
      <w:start w:val="1"/>
      <w:numFmt w:val="bullet"/>
      <w:lvlText w:val=""/>
      <w:lvlJc w:val="left"/>
      <w:pPr>
        <w:tabs>
          <w:tab w:val="num" w:pos="2160"/>
        </w:tabs>
        <w:ind w:left="2160" w:hanging="360"/>
      </w:pPr>
      <w:rPr>
        <w:rFonts w:ascii="Wingdings" w:hAnsi="Wingdings"/>
      </w:rPr>
    </w:lvl>
    <w:lvl w:ilvl="3" w:tplc="C63ED16A">
      <w:start w:val="1"/>
      <w:numFmt w:val="bullet"/>
      <w:lvlText w:val=""/>
      <w:lvlJc w:val="left"/>
      <w:pPr>
        <w:tabs>
          <w:tab w:val="num" w:pos="2880"/>
        </w:tabs>
        <w:ind w:left="2880" w:hanging="360"/>
      </w:pPr>
      <w:rPr>
        <w:rFonts w:ascii="Symbol" w:hAnsi="Symbol"/>
      </w:rPr>
    </w:lvl>
    <w:lvl w:ilvl="4" w:tplc="69347F1A">
      <w:start w:val="1"/>
      <w:numFmt w:val="bullet"/>
      <w:lvlText w:val="o"/>
      <w:lvlJc w:val="left"/>
      <w:pPr>
        <w:tabs>
          <w:tab w:val="num" w:pos="3600"/>
        </w:tabs>
        <w:ind w:left="3600" w:hanging="360"/>
      </w:pPr>
      <w:rPr>
        <w:rFonts w:ascii="Courier New" w:hAnsi="Courier New"/>
      </w:rPr>
    </w:lvl>
    <w:lvl w:ilvl="5" w:tplc="9E0CDC70">
      <w:start w:val="1"/>
      <w:numFmt w:val="bullet"/>
      <w:lvlText w:val=""/>
      <w:lvlJc w:val="left"/>
      <w:pPr>
        <w:tabs>
          <w:tab w:val="num" w:pos="4320"/>
        </w:tabs>
        <w:ind w:left="4320" w:hanging="360"/>
      </w:pPr>
      <w:rPr>
        <w:rFonts w:ascii="Wingdings" w:hAnsi="Wingdings"/>
      </w:rPr>
    </w:lvl>
    <w:lvl w:ilvl="6" w:tplc="75CEC2D2">
      <w:start w:val="1"/>
      <w:numFmt w:val="bullet"/>
      <w:lvlText w:val=""/>
      <w:lvlJc w:val="left"/>
      <w:pPr>
        <w:tabs>
          <w:tab w:val="num" w:pos="5040"/>
        </w:tabs>
        <w:ind w:left="5040" w:hanging="360"/>
      </w:pPr>
      <w:rPr>
        <w:rFonts w:ascii="Symbol" w:hAnsi="Symbol"/>
      </w:rPr>
    </w:lvl>
    <w:lvl w:ilvl="7" w:tplc="9156326E">
      <w:start w:val="1"/>
      <w:numFmt w:val="bullet"/>
      <w:lvlText w:val="o"/>
      <w:lvlJc w:val="left"/>
      <w:pPr>
        <w:tabs>
          <w:tab w:val="num" w:pos="5760"/>
        </w:tabs>
        <w:ind w:left="5760" w:hanging="360"/>
      </w:pPr>
      <w:rPr>
        <w:rFonts w:ascii="Courier New" w:hAnsi="Courier New"/>
      </w:rPr>
    </w:lvl>
    <w:lvl w:ilvl="8" w:tplc="034A7DB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6"/>
    <w:multiLevelType w:val="hybridMultilevel"/>
    <w:tmpl w:val="00000006"/>
    <w:lvl w:ilvl="0" w:tplc="A71ECDEA">
      <w:start w:val="1"/>
      <w:numFmt w:val="bullet"/>
      <w:lvlText w:val=""/>
      <w:lvlJc w:val="left"/>
      <w:pPr>
        <w:ind w:left="720" w:hanging="360"/>
      </w:pPr>
      <w:rPr>
        <w:rFonts w:ascii="Symbol" w:hAnsi="Symbol"/>
      </w:rPr>
    </w:lvl>
    <w:lvl w:ilvl="1" w:tplc="35A2D630">
      <w:start w:val="1"/>
      <w:numFmt w:val="bullet"/>
      <w:lvlText w:val="o"/>
      <w:lvlJc w:val="left"/>
      <w:pPr>
        <w:tabs>
          <w:tab w:val="num" w:pos="1440"/>
        </w:tabs>
        <w:ind w:left="1440" w:hanging="360"/>
      </w:pPr>
      <w:rPr>
        <w:rFonts w:ascii="Courier New" w:hAnsi="Courier New"/>
      </w:rPr>
    </w:lvl>
    <w:lvl w:ilvl="2" w:tplc="927AE84A">
      <w:start w:val="1"/>
      <w:numFmt w:val="bullet"/>
      <w:lvlText w:val=""/>
      <w:lvlJc w:val="left"/>
      <w:pPr>
        <w:tabs>
          <w:tab w:val="num" w:pos="2160"/>
        </w:tabs>
        <w:ind w:left="2160" w:hanging="360"/>
      </w:pPr>
      <w:rPr>
        <w:rFonts w:ascii="Wingdings" w:hAnsi="Wingdings"/>
      </w:rPr>
    </w:lvl>
    <w:lvl w:ilvl="3" w:tplc="028614E8">
      <w:start w:val="1"/>
      <w:numFmt w:val="bullet"/>
      <w:lvlText w:val=""/>
      <w:lvlJc w:val="left"/>
      <w:pPr>
        <w:tabs>
          <w:tab w:val="num" w:pos="2880"/>
        </w:tabs>
        <w:ind w:left="2880" w:hanging="360"/>
      </w:pPr>
      <w:rPr>
        <w:rFonts w:ascii="Symbol" w:hAnsi="Symbol"/>
      </w:rPr>
    </w:lvl>
    <w:lvl w:ilvl="4" w:tplc="608088F4">
      <w:start w:val="1"/>
      <w:numFmt w:val="bullet"/>
      <w:lvlText w:val="o"/>
      <w:lvlJc w:val="left"/>
      <w:pPr>
        <w:tabs>
          <w:tab w:val="num" w:pos="3600"/>
        </w:tabs>
        <w:ind w:left="3600" w:hanging="360"/>
      </w:pPr>
      <w:rPr>
        <w:rFonts w:ascii="Courier New" w:hAnsi="Courier New"/>
      </w:rPr>
    </w:lvl>
    <w:lvl w:ilvl="5" w:tplc="6DEC7B2A">
      <w:start w:val="1"/>
      <w:numFmt w:val="bullet"/>
      <w:lvlText w:val=""/>
      <w:lvlJc w:val="left"/>
      <w:pPr>
        <w:tabs>
          <w:tab w:val="num" w:pos="4320"/>
        </w:tabs>
        <w:ind w:left="4320" w:hanging="360"/>
      </w:pPr>
      <w:rPr>
        <w:rFonts w:ascii="Wingdings" w:hAnsi="Wingdings"/>
      </w:rPr>
    </w:lvl>
    <w:lvl w:ilvl="6" w:tplc="634CDE6A">
      <w:start w:val="1"/>
      <w:numFmt w:val="bullet"/>
      <w:lvlText w:val=""/>
      <w:lvlJc w:val="left"/>
      <w:pPr>
        <w:tabs>
          <w:tab w:val="num" w:pos="5040"/>
        </w:tabs>
        <w:ind w:left="5040" w:hanging="360"/>
      </w:pPr>
      <w:rPr>
        <w:rFonts w:ascii="Symbol" w:hAnsi="Symbol"/>
      </w:rPr>
    </w:lvl>
    <w:lvl w:ilvl="7" w:tplc="01C416F4">
      <w:start w:val="1"/>
      <w:numFmt w:val="bullet"/>
      <w:lvlText w:val="o"/>
      <w:lvlJc w:val="left"/>
      <w:pPr>
        <w:tabs>
          <w:tab w:val="num" w:pos="5760"/>
        </w:tabs>
        <w:ind w:left="5760" w:hanging="360"/>
      </w:pPr>
      <w:rPr>
        <w:rFonts w:ascii="Courier New" w:hAnsi="Courier New"/>
      </w:rPr>
    </w:lvl>
    <w:lvl w:ilvl="8" w:tplc="E21E202A">
      <w:start w:val="1"/>
      <w:numFmt w:val="bullet"/>
      <w:lvlText w:val=""/>
      <w:lvlJc w:val="left"/>
      <w:pPr>
        <w:tabs>
          <w:tab w:val="num" w:pos="6480"/>
        </w:tabs>
        <w:ind w:left="6480" w:hanging="360"/>
      </w:pPr>
      <w:rPr>
        <w:rFonts w:ascii="Wingdings" w:hAnsi="Wingdings"/>
      </w:rPr>
    </w:lvl>
  </w:abstractNum>
  <w:abstractNum w:abstractNumId="2" w15:restartNumberingAfterBreak="0">
    <w:nsid w:val="76B717EB"/>
    <w:multiLevelType w:val="hybridMultilevel"/>
    <w:tmpl w:val="AF9C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TAyNTU1MjU0NDJV0lEKTi0uzszPAykwrAUAjnJkcywAAAA="/>
  </w:docVars>
  <w:rsids>
    <w:rsidRoot w:val="00CC5DA8"/>
    <w:rsid w:val="00036450"/>
    <w:rsid w:val="000479A3"/>
    <w:rsid w:val="00093A42"/>
    <w:rsid w:val="00094499"/>
    <w:rsid w:val="000C45FF"/>
    <w:rsid w:val="000E3FD1"/>
    <w:rsid w:val="00112054"/>
    <w:rsid w:val="001525E1"/>
    <w:rsid w:val="00161AF3"/>
    <w:rsid w:val="00180329"/>
    <w:rsid w:val="0019001F"/>
    <w:rsid w:val="001942C2"/>
    <w:rsid w:val="001A74A5"/>
    <w:rsid w:val="001B2ABD"/>
    <w:rsid w:val="001D1684"/>
    <w:rsid w:val="001E0391"/>
    <w:rsid w:val="001E1759"/>
    <w:rsid w:val="001F1ECC"/>
    <w:rsid w:val="00207425"/>
    <w:rsid w:val="002400EB"/>
    <w:rsid w:val="00256CF7"/>
    <w:rsid w:val="00280749"/>
    <w:rsid w:val="00281FD5"/>
    <w:rsid w:val="0030481B"/>
    <w:rsid w:val="003156FC"/>
    <w:rsid w:val="003254B5"/>
    <w:rsid w:val="0037121F"/>
    <w:rsid w:val="003A6B7D"/>
    <w:rsid w:val="003B06CA"/>
    <w:rsid w:val="00404484"/>
    <w:rsid w:val="004071FC"/>
    <w:rsid w:val="00445947"/>
    <w:rsid w:val="004813B3"/>
    <w:rsid w:val="00496591"/>
    <w:rsid w:val="004C63E4"/>
    <w:rsid w:val="004D3011"/>
    <w:rsid w:val="004E3653"/>
    <w:rsid w:val="00515A99"/>
    <w:rsid w:val="005262AC"/>
    <w:rsid w:val="0055512D"/>
    <w:rsid w:val="005904A7"/>
    <w:rsid w:val="005C35B9"/>
    <w:rsid w:val="005E39D5"/>
    <w:rsid w:val="00600670"/>
    <w:rsid w:val="0062123A"/>
    <w:rsid w:val="00646E75"/>
    <w:rsid w:val="00653C9F"/>
    <w:rsid w:val="006771D0"/>
    <w:rsid w:val="006925F1"/>
    <w:rsid w:val="006C1D1D"/>
    <w:rsid w:val="006D4BA1"/>
    <w:rsid w:val="0071136E"/>
    <w:rsid w:val="00715FCB"/>
    <w:rsid w:val="00722D76"/>
    <w:rsid w:val="00743101"/>
    <w:rsid w:val="00757473"/>
    <w:rsid w:val="00761608"/>
    <w:rsid w:val="007775E1"/>
    <w:rsid w:val="007867A0"/>
    <w:rsid w:val="007927F5"/>
    <w:rsid w:val="007B08E2"/>
    <w:rsid w:val="00802CA0"/>
    <w:rsid w:val="008B3564"/>
    <w:rsid w:val="008B5C53"/>
    <w:rsid w:val="009260CD"/>
    <w:rsid w:val="00952C25"/>
    <w:rsid w:val="00980DB0"/>
    <w:rsid w:val="00A17596"/>
    <w:rsid w:val="00A2118D"/>
    <w:rsid w:val="00A270C0"/>
    <w:rsid w:val="00A86695"/>
    <w:rsid w:val="00AD76E2"/>
    <w:rsid w:val="00B20152"/>
    <w:rsid w:val="00B359E4"/>
    <w:rsid w:val="00B42D8F"/>
    <w:rsid w:val="00B50203"/>
    <w:rsid w:val="00B57D98"/>
    <w:rsid w:val="00B70850"/>
    <w:rsid w:val="00BB78A2"/>
    <w:rsid w:val="00C066B6"/>
    <w:rsid w:val="00C37BA1"/>
    <w:rsid w:val="00C4674C"/>
    <w:rsid w:val="00C506CF"/>
    <w:rsid w:val="00C72BED"/>
    <w:rsid w:val="00C9578B"/>
    <w:rsid w:val="00CB0055"/>
    <w:rsid w:val="00CC5DA8"/>
    <w:rsid w:val="00D2522B"/>
    <w:rsid w:val="00D422DE"/>
    <w:rsid w:val="00D5459D"/>
    <w:rsid w:val="00D77CBB"/>
    <w:rsid w:val="00DA1F4D"/>
    <w:rsid w:val="00DD172A"/>
    <w:rsid w:val="00DE48AA"/>
    <w:rsid w:val="00DF4D93"/>
    <w:rsid w:val="00DF7E02"/>
    <w:rsid w:val="00E04098"/>
    <w:rsid w:val="00E10D1B"/>
    <w:rsid w:val="00E25A26"/>
    <w:rsid w:val="00E4381A"/>
    <w:rsid w:val="00E55D74"/>
    <w:rsid w:val="00F1507B"/>
    <w:rsid w:val="00F227A5"/>
    <w:rsid w:val="00F60274"/>
    <w:rsid w:val="00F77FB9"/>
    <w:rsid w:val="00F90E00"/>
    <w:rsid w:val="00F9379D"/>
    <w:rsid w:val="00FB068F"/>
    <w:rsid w:val="00FF5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1933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D76"/>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CC5DA8"/>
    <w:pPr>
      <w:ind w:left="720"/>
      <w:contextualSpacing/>
    </w:pPr>
  </w:style>
  <w:style w:type="paragraph" w:styleId="BalloonText">
    <w:name w:val="Balloon Text"/>
    <w:basedOn w:val="Normal"/>
    <w:link w:val="BalloonTextChar"/>
    <w:uiPriority w:val="99"/>
    <w:semiHidden/>
    <w:unhideWhenUsed/>
    <w:rsid w:val="008B5C53"/>
    <w:rPr>
      <w:rFonts w:ascii="Segoe UI" w:hAnsi="Segoe UI" w:cs="Segoe UI"/>
      <w:szCs w:val="18"/>
    </w:rPr>
  </w:style>
  <w:style w:type="character" w:customStyle="1" w:styleId="BalloonTextChar">
    <w:name w:val="Balloon Text Char"/>
    <w:basedOn w:val="DefaultParagraphFont"/>
    <w:link w:val="BalloonText"/>
    <w:uiPriority w:val="99"/>
    <w:semiHidden/>
    <w:rsid w:val="008B5C53"/>
    <w:rPr>
      <w:rFonts w:ascii="Segoe UI" w:hAnsi="Segoe UI" w:cs="Segoe UI"/>
      <w:sz w:val="18"/>
      <w:szCs w:val="18"/>
    </w:rPr>
  </w:style>
  <w:style w:type="character" w:customStyle="1" w:styleId="span">
    <w:name w:val="span"/>
    <w:basedOn w:val="DefaultParagraphFont"/>
    <w:rsid w:val="006D4BA1"/>
    <w:rPr>
      <w:sz w:val="24"/>
      <w:szCs w:val="24"/>
      <w:bdr w:val="none" w:sz="0" w:space="0" w:color="auto"/>
      <w:vertAlign w:val="baseline"/>
    </w:rPr>
  </w:style>
  <w:style w:type="paragraph" w:customStyle="1" w:styleId="ulli">
    <w:name w:val="ul_li"/>
    <w:basedOn w:val="Normal"/>
    <w:rsid w:val="006D4BA1"/>
    <w:pPr>
      <w:spacing w:line="240" w:lineRule="atLeast"/>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sjason\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Shell Scripting </c:v>
                </c:pt>
                <c:pt idx="1">
                  <c:v>C Sharp / ASP.NET Razor</c:v>
                </c:pt>
                <c:pt idx="2">
                  <c:v>Java Script</c:v>
                </c:pt>
                <c:pt idx="3">
                  <c:v>HTML/CSS</c:v>
                </c:pt>
                <c:pt idx="4">
                  <c:v>C++</c:v>
                </c:pt>
                <c:pt idx="5">
                  <c:v>Java</c:v>
                </c:pt>
                <c:pt idx="6">
                  <c:v>Python</c:v>
                </c:pt>
              </c:strCache>
            </c:strRef>
          </c:cat>
          <c:val>
            <c:numRef>
              <c:f>Sheet1!$B$2:$B$8</c:f>
              <c:numCache>
                <c:formatCode>0%</c:formatCode>
                <c:ptCount val="7"/>
                <c:pt idx="0">
                  <c:v>0.3</c:v>
                </c:pt>
                <c:pt idx="1">
                  <c:v>1</c:v>
                </c:pt>
                <c:pt idx="2" formatCode="General">
                  <c:v>1</c:v>
                </c:pt>
                <c:pt idx="3" formatCode="General">
                  <c:v>1</c:v>
                </c:pt>
                <c:pt idx="4" formatCode="General">
                  <c:v>0.7</c:v>
                </c:pt>
                <c:pt idx="5" formatCode="General">
                  <c:v>0.7</c:v>
                </c:pt>
                <c:pt idx="6" formatCode="General">
                  <c:v>0.5</c:v>
                </c:pt>
              </c:numCache>
            </c:numRef>
          </c:val>
          <c:extLst>
            <c:ext xmlns:c16="http://schemas.microsoft.com/office/drawing/2014/chart" uri="{C3380CC4-5D6E-409C-BE32-E72D297353CC}">
              <c16:uniqueId val="{00000000-EB80-4262-929B-D9AB10DCB934}"/>
            </c:ext>
          </c:extLst>
        </c:ser>
        <c:ser>
          <c:idx val="1"/>
          <c:order val="1"/>
          <c:tx>
            <c:strRef>
              <c:f>Sheet1!$C$1</c:f>
              <c:strCache>
                <c:ptCount val="1"/>
                <c:pt idx="0">
                  <c:v>Series 2</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cat>
            <c:strRef>
              <c:f>Sheet1!$A$2:$A$8</c:f>
              <c:strCache>
                <c:ptCount val="7"/>
                <c:pt idx="0">
                  <c:v>Shell Scripting </c:v>
                </c:pt>
                <c:pt idx="1">
                  <c:v>C Sharp / ASP.NET Razor</c:v>
                </c:pt>
                <c:pt idx="2">
                  <c:v>Java Script</c:v>
                </c:pt>
                <c:pt idx="3">
                  <c:v>HTML/CSS</c:v>
                </c:pt>
                <c:pt idx="4">
                  <c:v>C++</c:v>
                </c:pt>
                <c:pt idx="5">
                  <c:v>Java</c:v>
                </c:pt>
                <c:pt idx="6">
                  <c:v>Python</c:v>
                </c:pt>
              </c:strCache>
            </c:strRef>
          </c:cat>
          <c:val>
            <c:numRef>
              <c:f>Sheet1!$C$2:$C$8</c:f>
              <c:numCache>
                <c:formatCode>General</c:formatCode>
                <c:ptCount val="7"/>
              </c:numCache>
            </c:numRef>
          </c:val>
          <c:extLst>
            <c:ext xmlns:c16="http://schemas.microsoft.com/office/drawing/2014/chart" uri="{C3380CC4-5D6E-409C-BE32-E72D297353CC}">
              <c16:uniqueId val="{00000000-CCAF-4ED6-8E85-2B5DC42EBA77}"/>
            </c:ext>
          </c:extLst>
        </c:ser>
        <c:dLbls>
          <c:showLegendKey val="0"/>
          <c:showVal val="0"/>
          <c:showCatName val="0"/>
          <c:showSerName val="0"/>
          <c:showPercent val="0"/>
          <c:showBubbleSize val="0"/>
        </c:dLbls>
        <c:gapWidth val="10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50000"/>
                    <a:lumOff val="50000"/>
                  </a:schemeClr>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8A40FA9CA04B34A270E5EF26FAA54A"/>
        <w:category>
          <w:name w:val="General"/>
          <w:gallery w:val="placeholder"/>
        </w:category>
        <w:types>
          <w:type w:val="bbPlcHdr"/>
        </w:types>
        <w:behaviors>
          <w:behavior w:val="content"/>
        </w:behaviors>
        <w:guid w:val="{2CEE6D85-8E22-4705-83FD-1C9F9B8EE78C}"/>
      </w:docPartPr>
      <w:docPartBody>
        <w:p w:rsidR="001B4FB1" w:rsidRDefault="00481279" w:rsidP="00481279">
          <w:pPr>
            <w:pStyle w:val="448A40FA9CA04B34A270E5EF26FAA54A"/>
          </w:pPr>
          <w:r w:rsidRPr="00036450">
            <w:t>EDUCATION</w:t>
          </w:r>
        </w:p>
      </w:docPartBody>
    </w:docPart>
    <w:docPart>
      <w:docPartPr>
        <w:name w:val="4D6E9B5AF28644FFAF0CBE9EA2905F44"/>
        <w:category>
          <w:name w:val="General"/>
          <w:gallery w:val="placeholder"/>
        </w:category>
        <w:types>
          <w:type w:val="bbPlcHdr"/>
        </w:types>
        <w:behaviors>
          <w:behavior w:val="content"/>
        </w:behaviors>
        <w:guid w:val="{649553F8-DCCF-4EC1-B1A7-D19EFCC7FA86}"/>
      </w:docPartPr>
      <w:docPartBody>
        <w:p w:rsidR="001B4FB1" w:rsidRDefault="00481279" w:rsidP="00481279">
          <w:pPr>
            <w:pStyle w:val="4D6E9B5AF28644FFAF0CBE9EA2905F44"/>
          </w:pPr>
          <w:r w:rsidRPr="00036450">
            <w:rPr>
              <w:rStyle w:val="Heading2Char"/>
            </w:rPr>
            <w:t>SKILLS</w:t>
          </w:r>
        </w:p>
      </w:docPartBody>
    </w:docPart>
    <w:docPart>
      <w:docPartPr>
        <w:name w:val="0F18BA8F7DF24CD990DA32B523A6A437"/>
        <w:category>
          <w:name w:val="General"/>
          <w:gallery w:val="placeholder"/>
        </w:category>
        <w:types>
          <w:type w:val="bbPlcHdr"/>
        </w:types>
        <w:behaviors>
          <w:behavior w:val="content"/>
        </w:behaviors>
        <w:guid w:val="{4B204FA8-1499-4943-A1C7-2DEC89F59D88}"/>
      </w:docPartPr>
      <w:docPartBody>
        <w:p w:rsidR="001B4FB1" w:rsidRDefault="00481279" w:rsidP="00481279">
          <w:pPr>
            <w:pStyle w:val="0F18BA8F7DF24CD990DA32B523A6A437"/>
          </w:pPr>
          <w:r w:rsidRPr="00CB0055">
            <w:t>Contact</w:t>
          </w:r>
        </w:p>
      </w:docPartBody>
    </w:docPart>
    <w:docPart>
      <w:docPartPr>
        <w:name w:val="68CA8E4C15C446A38F4E3EBAF1696211"/>
        <w:category>
          <w:name w:val="General"/>
          <w:gallery w:val="placeholder"/>
        </w:category>
        <w:types>
          <w:type w:val="bbPlcHdr"/>
        </w:types>
        <w:behaviors>
          <w:behavior w:val="content"/>
        </w:behaviors>
        <w:guid w:val="{58B5EB5D-C4AA-469F-9EED-CE2AF226971A}"/>
      </w:docPartPr>
      <w:docPartBody>
        <w:p w:rsidR="001B4FB1" w:rsidRDefault="00481279" w:rsidP="00481279">
          <w:pPr>
            <w:pStyle w:val="68CA8E4C15C446A38F4E3EBAF1696211"/>
          </w:pPr>
          <w:r w:rsidRPr="004D3011">
            <w:t>PHONE:</w:t>
          </w:r>
        </w:p>
      </w:docPartBody>
    </w:docPart>
    <w:docPart>
      <w:docPartPr>
        <w:name w:val="9F36395E73664B738519554D3BBA8608"/>
        <w:category>
          <w:name w:val="General"/>
          <w:gallery w:val="placeholder"/>
        </w:category>
        <w:types>
          <w:type w:val="bbPlcHdr"/>
        </w:types>
        <w:behaviors>
          <w:behavior w:val="content"/>
        </w:behaviors>
        <w:guid w:val="{6A8A9CF5-361D-4862-B7F0-069A04D75406}"/>
      </w:docPartPr>
      <w:docPartBody>
        <w:p w:rsidR="001B4FB1" w:rsidRDefault="00481279" w:rsidP="00481279">
          <w:pPr>
            <w:pStyle w:val="9F36395E73664B738519554D3BBA8608"/>
          </w:pPr>
          <w:r w:rsidRPr="004D3011">
            <w:t>EMAIL:</w:t>
          </w:r>
        </w:p>
      </w:docPartBody>
    </w:docPart>
    <w:docPart>
      <w:docPartPr>
        <w:name w:val="B9A37345E4014673B6089271A7CF2F4D"/>
        <w:category>
          <w:name w:val="General"/>
          <w:gallery w:val="placeholder"/>
        </w:category>
        <w:types>
          <w:type w:val="bbPlcHdr"/>
        </w:types>
        <w:behaviors>
          <w:behavior w:val="content"/>
        </w:behaviors>
        <w:guid w:val="{F30FD885-D7F8-4104-ACC1-AEEB0489194F}"/>
      </w:docPartPr>
      <w:docPartBody>
        <w:p w:rsidR="001B4FB1" w:rsidRDefault="00481279" w:rsidP="00481279">
          <w:pPr>
            <w:pStyle w:val="B9A37345E4014673B6089271A7CF2F4D"/>
          </w:pPr>
          <w:r w:rsidRPr="00CB0055">
            <w:t>Hobbies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E44"/>
    <w:rsid w:val="000465A2"/>
    <w:rsid w:val="000A3C9C"/>
    <w:rsid w:val="001B4FB1"/>
    <w:rsid w:val="002F5580"/>
    <w:rsid w:val="003B57DF"/>
    <w:rsid w:val="00470399"/>
    <w:rsid w:val="00481279"/>
    <w:rsid w:val="006F2FE9"/>
    <w:rsid w:val="009251BC"/>
    <w:rsid w:val="009C70CE"/>
    <w:rsid w:val="00C742F7"/>
    <w:rsid w:val="00CB5F1F"/>
    <w:rsid w:val="00D80E44"/>
    <w:rsid w:val="00F30E2F"/>
    <w:rsid w:val="00F51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481279"/>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C75C1B7454218A5D3E6418F5A4F58">
    <w:name w:val="4B8C75C1B7454218A5D3E6418F5A4F58"/>
  </w:style>
  <w:style w:type="paragraph" w:customStyle="1" w:styleId="0A79DC408ABD43A9A380EE9AEEAA6424">
    <w:name w:val="0A79DC408ABD43A9A380EE9AEEAA6424"/>
  </w:style>
  <w:style w:type="paragraph" w:customStyle="1" w:styleId="7B31D15A541F43DC9153169BB5157A10">
    <w:name w:val="7B31D15A541F43DC9153169BB5157A10"/>
  </w:style>
  <w:style w:type="paragraph" w:customStyle="1" w:styleId="84933547E51A4976884418B923FEF885">
    <w:name w:val="84933547E51A4976884418B923FEF885"/>
  </w:style>
  <w:style w:type="paragraph" w:customStyle="1" w:styleId="8DF0B84C280048A5B1CD3F11E09069E3">
    <w:name w:val="8DF0B84C280048A5B1CD3F11E09069E3"/>
  </w:style>
  <w:style w:type="paragraph" w:customStyle="1" w:styleId="5BF10B5527D94697B42789F17D06A215">
    <w:name w:val="5BF10B5527D94697B42789F17D06A215"/>
  </w:style>
  <w:style w:type="paragraph" w:customStyle="1" w:styleId="D74573D23C6741D0BA8FDC2838D4A943">
    <w:name w:val="D74573D23C6741D0BA8FDC2838D4A943"/>
  </w:style>
  <w:style w:type="paragraph" w:customStyle="1" w:styleId="FC475CC9D98440B4AEC766DFEEF68CFD">
    <w:name w:val="FC475CC9D98440B4AEC766DFEEF68CFD"/>
  </w:style>
  <w:style w:type="paragraph" w:customStyle="1" w:styleId="5CFB0B99102A46B79D2058FCFB8B28A6">
    <w:name w:val="5CFB0B99102A46B79D2058FCFB8B28A6"/>
  </w:style>
  <w:style w:type="paragraph" w:customStyle="1" w:styleId="E3F9197E275C4E72AACF3078D5901DBD">
    <w:name w:val="E3F9197E275C4E72AACF3078D5901DBD"/>
  </w:style>
  <w:style w:type="character" w:styleId="Hyperlink">
    <w:name w:val="Hyperlink"/>
    <w:basedOn w:val="DefaultParagraphFont"/>
    <w:uiPriority w:val="99"/>
    <w:unhideWhenUsed/>
    <w:rPr>
      <w:color w:val="C45911" w:themeColor="accent2" w:themeShade="BF"/>
      <w:u w:val="single"/>
    </w:rPr>
  </w:style>
  <w:style w:type="paragraph" w:customStyle="1" w:styleId="7FC8A48E671E402CB27278A0487B103B">
    <w:name w:val="7FC8A48E671E402CB27278A0487B103B"/>
  </w:style>
  <w:style w:type="paragraph" w:customStyle="1" w:styleId="1D9579905B2E44E2A59B83D07AA9B54E">
    <w:name w:val="1D9579905B2E44E2A59B83D07AA9B54E"/>
  </w:style>
  <w:style w:type="paragraph" w:customStyle="1" w:styleId="76B8B6FFAB9543D3A02254AD31BE8C67">
    <w:name w:val="76B8B6FFAB9543D3A02254AD31BE8C67"/>
  </w:style>
  <w:style w:type="paragraph" w:customStyle="1" w:styleId="0303CD81F12F461495E9DF48D8642A60">
    <w:name w:val="0303CD81F12F461495E9DF48D8642A60"/>
  </w:style>
  <w:style w:type="paragraph" w:customStyle="1" w:styleId="EA4CB9251F87436F8033D7BDDF74562A">
    <w:name w:val="EA4CB9251F87436F8033D7BDDF74562A"/>
  </w:style>
  <w:style w:type="paragraph" w:customStyle="1" w:styleId="C02925CFBD4844CEA46C641F10327D11">
    <w:name w:val="C02925CFBD4844CEA46C641F10327D11"/>
  </w:style>
  <w:style w:type="paragraph" w:customStyle="1" w:styleId="E84D2F831FC5411CA957EA8ACB52499E">
    <w:name w:val="E84D2F831FC5411CA957EA8ACB52499E"/>
  </w:style>
  <w:style w:type="paragraph" w:customStyle="1" w:styleId="5823A3B2644E4F96924986480A1F2C7B">
    <w:name w:val="5823A3B2644E4F96924986480A1F2C7B"/>
  </w:style>
  <w:style w:type="paragraph" w:customStyle="1" w:styleId="9309323A7785402690D9658E214263F7">
    <w:name w:val="9309323A7785402690D9658E214263F7"/>
  </w:style>
  <w:style w:type="paragraph" w:customStyle="1" w:styleId="7F06CE8AD5FF452B8912B65F907B7BE8">
    <w:name w:val="7F06CE8AD5FF452B8912B65F907B7BE8"/>
  </w:style>
  <w:style w:type="paragraph" w:customStyle="1" w:styleId="0C886ED38CCD431C9ACA17B14676AF3A">
    <w:name w:val="0C886ED38CCD431C9ACA17B14676AF3A"/>
  </w:style>
  <w:style w:type="paragraph" w:customStyle="1" w:styleId="C4CF3A126488421589CE5204143F704C">
    <w:name w:val="C4CF3A126488421589CE5204143F704C"/>
  </w:style>
  <w:style w:type="paragraph" w:customStyle="1" w:styleId="58C220600F2347B6AE23A1F4D71D9A6A">
    <w:name w:val="58C220600F2347B6AE23A1F4D71D9A6A"/>
  </w:style>
  <w:style w:type="paragraph" w:customStyle="1" w:styleId="6ACEA1D1CEBD47A1BB923044CF204C66">
    <w:name w:val="6ACEA1D1CEBD47A1BB923044CF204C66"/>
  </w:style>
  <w:style w:type="paragraph" w:customStyle="1" w:styleId="A654ADBAA1064FF988456BB3418B9809">
    <w:name w:val="A654ADBAA1064FF988456BB3418B9809"/>
  </w:style>
  <w:style w:type="paragraph" w:customStyle="1" w:styleId="798DC6E9C4BC4F9ABD1BE41C9BCF7600">
    <w:name w:val="798DC6E9C4BC4F9ABD1BE41C9BCF7600"/>
  </w:style>
  <w:style w:type="paragraph" w:customStyle="1" w:styleId="9E7C93B6DC7942B39015E8C5AE216CA4">
    <w:name w:val="9E7C93B6DC7942B39015E8C5AE216CA4"/>
  </w:style>
  <w:style w:type="paragraph" w:customStyle="1" w:styleId="BD75526AA4E341158E8E51B3A05A90F1">
    <w:name w:val="BD75526AA4E341158E8E51B3A05A90F1"/>
  </w:style>
  <w:style w:type="paragraph" w:customStyle="1" w:styleId="0DA6302865FE4F6C8DC5123E2307A927">
    <w:name w:val="0DA6302865FE4F6C8DC5123E2307A927"/>
  </w:style>
  <w:style w:type="paragraph" w:customStyle="1" w:styleId="FC37491A1F5641A09BACCA19034EACD7">
    <w:name w:val="FC37491A1F5641A09BACCA19034EACD7"/>
  </w:style>
  <w:style w:type="paragraph" w:customStyle="1" w:styleId="952A7DB75D944304AE45C35180C7AE3D">
    <w:name w:val="952A7DB75D944304AE45C35180C7AE3D"/>
  </w:style>
  <w:style w:type="paragraph" w:customStyle="1" w:styleId="7C52C7276E6B4B0ABE2EBC91F4CA5718">
    <w:name w:val="7C52C7276E6B4B0ABE2EBC91F4CA5718"/>
  </w:style>
  <w:style w:type="paragraph" w:customStyle="1" w:styleId="383908F3E1EB48B3994A8B278C5B84C6">
    <w:name w:val="383908F3E1EB48B3994A8B278C5B84C6"/>
  </w:style>
  <w:style w:type="paragraph" w:customStyle="1" w:styleId="FDF245CCC02D412282771320AE893900">
    <w:name w:val="FDF245CCC02D412282771320AE893900"/>
  </w:style>
  <w:style w:type="paragraph" w:customStyle="1" w:styleId="748CFBB734E5434E99FE06DDEBE51295">
    <w:name w:val="748CFBB734E5434E99FE06DDEBE51295"/>
  </w:style>
  <w:style w:type="paragraph" w:customStyle="1" w:styleId="BFEF773BE76E4751AAFD78F2FABBC11A">
    <w:name w:val="BFEF773BE76E4751AAFD78F2FABBC11A"/>
  </w:style>
  <w:style w:type="paragraph" w:customStyle="1" w:styleId="44952420D50040FBBB43C4BAA874A058">
    <w:name w:val="44952420D50040FBBB43C4BAA874A058"/>
  </w:style>
  <w:style w:type="paragraph" w:customStyle="1" w:styleId="9A6820AC74BC4D9C974BE9290FAD32C9">
    <w:name w:val="9A6820AC74BC4D9C974BE9290FAD32C9"/>
  </w:style>
  <w:style w:type="paragraph" w:customStyle="1" w:styleId="EA4AF6A250604C519D76A5622327A0E8">
    <w:name w:val="EA4AF6A250604C519D76A5622327A0E8"/>
  </w:style>
  <w:style w:type="paragraph" w:customStyle="1" w:styleId="5F137C38A2F149E4BE65F88EA36D1F0B">
    <w:name w:val="5F137C38A2F149E4BE65F88EA36D1F0B"/>
  </w:style>
  <w:style w:type="character" w:customStyle="1" w:styleId="Heading2Char">
    <w:name w:val="Heading 2 Char"/>
    <w:basedOn w:val="DefaultParagraphFont"/>
    <w:link w:val="Heading2"/>
    <w:uiPriority w:val="9"/>
    <w:rsid w:val="00481279"/>
    <w:rPr>
      <w:rFonts w:asciiTheme="majorHAnsi" w:eastAsiaTheme="majorEastAsia" w:hAnsiTheme="majorHAnsi" w:cstheme="majorBidi"/>
      <w:b/>
      <w:bCs/>
      <w:caps/>
      <w:szCs w:val="26"/>
      <w:lang w:eastAsia="ja-JP"/>
    </w:rPr>
  </w:style>
  <w:style w:type="paragraph" w:customStyle="1" w:styleId="D3DE522AB57C4BA9BBB5812128F19560">
    <w:name w:val="D3DE522AB57C4BA9BBB5812128F19560"/>
  </w:style>
  <w:style w:type="paragraph" w:customStyle="1" w:styleId="6571B4918B824D4DA4DFA28C3D787C8D">
    <w:name w:val="6571B4918B824D4DA4DFA28C3D787C8D"/>
    <w:rsid w:val="00481279"/>
  </w:style>
  <w:style w:type="paragraph" w:customStyle="1" w:styleId="21DE45A248A6402EB84AC14CE9E7E550">
    <w:name w:val="21DE45A248A6402EB84AC14CE9E7E550"/>
    <w:rsid w:val="00481279"/>
  </w:style>
  <w:style w:type="paragraph" w:customStyle="1" w:styleId="803650AF302E414C82BF8E5705021344">
    <w:name w:val="803650AF302E414C82BF8E5705021344"/>
    <w:rsid w:val="00481279"/>
  </w:style>
  <w:style w:type="paragraph" w:customStyle="1" w:styleId="A98830A644BB4EFEA8BA6D220386272E">
    <w:name w:val="A98830A644BB4EFEA8BA6D220386272E"/>
    <w:rsid w:val="00481279"/>
  </w:style>
  <w:style w:type="paragraph" w:customStyle="1" w:styleId="36844D83D62349E9AE6CD46DBA020B28">
    <w:name w:val="36844D83D62349E9AE6CD46DBA020B28"/>
    <w:rsid w:val="00481279"/>
  </w:style>
  <w:style w:type="paragraph" w:customStyle="1" w:styleId="3F4F0E87530F43ED917D9D9380A3FA42">
    <w:name w:val="3F4F0E87530F43ED917D9D9380A3FA42"/>
    <w:rsid w:val="00481279"/>
  </w:style>
  <w:style w:type="paragraph" w:customStyle="1" w:styleId="D90128AE5ABF4EF182788565D806E4D1">
    <w:name w:val="D90128AE5ABF4EF182788565D806E4D1"/>
    <w:rsid w:val="00481279"/>
  </w:style>
  <w:style w:type="paragraph" w:customStyle="1" w:styleId="AD8E8060012B4D72A23F8798E87A70AF">
    <w:name w:val="AD8E8060012B4D72A23F8798E87A70AF"/>
    <w:rsid w:val="00481279"/>
  </w:style>
  <w:style w:type="paragraph" w:customStyle="1" w:styleId="8621C69D774A44378F887D1D66D99149">
    <w:name w:val="8621C69D774A44378F887D1D66D99149"/>
    <w:rsid w:val="00481279"/>
  </w:style>
  <w:style w:type="paragraph" w:customStyle="1" w:styleId="4BC1D5208E164EF4B5E7877ED4DF669A">
    <w:name w:val="4BC1D5208E164EF4B5E7877ED4DF669A"/>
    <w:rsid w:val="00481279"/>
  </w:style>
  <w:style w:type="paragraph" w:customStyle="1" w:styleId="448A40FA9CA04B34A270E5EF26FAA54A">
    <w:name w:val="448A40FA9CA04B34A270E5EF26FAA54A"/>
    <w:rsid w:val="00481279"/>
  </w:style>
  <w:style w:type="paragraph" w:customStyle="1" w:styleId="AE28CB4A1FE84BDEACFDA52BA4D4597A">
    <w:name w:val="AE28CB4A1FE84BDEACFDA52BA4D4597A"/>
    <w:rsid w:val="00481279"/>
  </w:style>
  <w:style w:type="paragraph" w:customStyle="1" w:styleId="4D6E9B5AF28644FFAF0CBE9EA2905F44">
    <w:name w:val="4D6E9B5AF28644FFAF0CBE9EA2905F44"/>
    <w:rsid w:val="00481279"/>
  </w:style>
  <w:style w:type="paragraph" w:customStyle="1" w:styleId="0F18BA8F7DF24CD990DA32B523A6A437">
    <w:name w:val="0F18BA8F7DF24CD990DA32B523A6A437"/>
    <w:rsid w:val="00481279"/>
  </w:style>
  <w:style w:type="paragraph" w:customStyle="1" w:styleId="68CA8E4C15C446A38F4E3EBAF1696211">
    <w:name w:val="68CA8E4C15C446A38F4E3EBAF1696211"/>
    <w:rsid w:val="00481279"/>
  </w:style>
  <w:style w:type="paragraph" w:customStyle="1" w:styleId="9F36395E73664B738519554D3BBA8608">
    <w:name w:val="9F36395E73664B738519554D3BBA8608"/>
    <w:rsid w:val="00481279"/>
  </w:style>
  <w:style w:type="paragraph" w:customStyle="1" w:styleId="B9A37345E4014673B6089271A7CF2F4D">
    <w:name w:val="B9A37345E4014673B6089271A7CF2F4D"/>
    <w:rsid w:val="00481279"/>
  </w:style>
  <w:style w:type="paragraph" w:customStyle="1" w:styleId="91020EA2C9A045B6A675F1E7AC522ABC">
    <w:name w:val="91020EA2C9A045B6A675F1E7AC522ABC"/>
    <w:rsid w:val="00481279"/>
  </w:style>
  <w:style w:type="paragraph" w:customStyle="1" w:styleId="9D8304F71ABC473DBD212D2D68FA3BDD">
    <w:name w:val="9D8304F71ABC473DBD212D2D68FA3BDD"/>
    <w:rsid w:val="00481279"/>
  </w:style>
  <w:style w:type="paragraph" w:customStyle="1" w:styleId="8D221E1B9AE44318B164722DD6DC6106">
    <w:name w:val="8D221E1B9AE44318B164722DD6DC6106"/>
    <w:rsid w:val="00481279"/>
  </w:style>
  <w:style w:type="paragraph" w:customStyle="1" w:styleId="CC00412B020143D59E15484B0E386C43">
    <w:name w:val="CC00412B020143D59E15484B0E386C43"/>
    <w:rsid w:val="00481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4.xml><?xml version="1.0" encoding="utf-8"?>
<ds:datastoreItem xmlns:ds="http://schemas.openxmlformats.org/officeDocument/2006/customXml" ds:itemID="{737E9B37-29FB-4B91-B061-6BBB1D4F2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2019-10-12T07:50:00Z</dcterms:created>
  <dcterms:modified xsi:type="dcterms:W3CDTF">2020-01-11T04:51:00Z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